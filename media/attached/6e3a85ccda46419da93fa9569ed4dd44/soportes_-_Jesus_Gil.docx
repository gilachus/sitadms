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83" w:rsidRDefault="00A94CDE" w:rsidP="00965D17">
      <w:pPr>
        <w:pStyle w:val="Puesto"/>
      </w:pPr>
      <w:r>
        <w:t xml:space="preserve">Soportes - </w:t>
      </w:r>
      <w:bookmarkStart w:id="0" w:name="_GoBack"/>
      <w:bookmarkEnd w:id="0"/>
      <w:r w:rsidR="00C93BF1">
        <w:t>Jesus Gil</w:t>
      </w:r>
    </w:p>
    <w:p w:rsidR="00965D17" w:rsidRDefault="00FB52E3" w:rsidP="00965D17">
      <w:sdt>
        <w:sdtPr>
          <w:alias w:val="Dirección, ciudad, código postal:"/>
          <w:tag w:val="Dirección, ciudad, código postal:"/>
          <w:id w:val="-593780209"/>
          <w:placeholder>
            <w:docPart w:val="95BC9BA0ED254DCE835D92D30BC19090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965D17">
            <w:rPr>
              <w:lang w:bidi="es-ES"/>
            </w:rPr>
            <w:t>Dirección, ciudad, código postal</w:t>
          </w:r>
        </w:sdtContent>
      </w:sdt>
      <w:r w:rsidR="00965D17">
        <w:rPr>
          <w:lang w:bidi="es-ES"/>
        </w:rPr>
        <w:t> | </w:t>
      </w:r>
      <w:sdt>
        <w:sdtPr>
          <w:alias w:val="Teléfono:"/>
          <w:tag w:val="Teléfono:"/>
          <w:id w:val="-1416317146"/>
          <w:placeholder>
            <w:docPart w:val="D03E60B41E274F76B28DC601B43F1C66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965D17">
            <w:rPr>
              <w:lang w:bidi="es-ES"/>
            </w:rPr>
            <w:t>Teléfono</w:t>
          </w:r>
        </w:sdtContent>
      </w:sdt>
      <w:r w:rsidR="00965D17">
        <w:rPr>
          <w:lang w:bidi="es-ES"/>
        </w:rPr>
        <w:t> | </w:t>
      </w:r>
      <w:sdt>
        <w:sdtPr>
          <w:alias w:val="Correo electrónico:"/>
          <w:tag w:val="Correo electrónico:"/>
          <w:id w:val="-391963670"/>
          <w:placeholder>
            <w:docPart w:val="D3F1AD4EACEF49AD931E1ABB0B0A54AC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>
            <w:rPr>
              <w:lang w:bidi="es-ES"/>
            </w:rPr>
            <w:t>Correo electrónico</w:t>
          </w:r>
        </w:sdtContent>
      </w:sdt>
    </w:p>
    <w:sdt>
      <w:sdtPr>
        <w:alias w:val="Fecha:"/>
        <w:tag w:val="Fecha:"/>
        <w:id w:val="273684408"/>
        <w:placeholder>
          <w:docPart w:val="D4B5363D626F42D7BDF32DFF4F94C3FE"/>
        </w:placeholder>
        <w:temporary/>
        <w:showingPlcHdr/>
        <w15:appearance w15:val="hidden"/>
      </w:sdtPr>
      <w:sdtEndPr/>
      <w:sdtContent>
        <w:p w:rsidR="00965D17" w:rsidRPr="00005FAA" w:rsidRDefault="00965D17" w:rsidP="00965D17">
          <w:pPr>
            <w:pStyle w:val="Fecha"/>
          </w:pPr>
          <w:r>
            <w:rPr>
              <w:lang w:bidi="es-ES"/>
            </w:rPr>
            <w:t>Fecha</w:t>
          </w:r>
        </w:p>
      </w:sdtContent>
    </w:sdt>
    <w:sdt>
      <w:sdtPr>
        <w:alias w:val="Nombre del destinatario:"/>
        <w:tag w:val="Nombre del destinatario:"/>
        <w:id w:val="329652792"/>
        <w:placeholder>
          <w:docPart w:val="ABC1DB2975C04477A838CB719B2409A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Default="00965D17" w:rsidP="00965D17">
          <w:pPr>
            <w:pStyle w:val="Direccin"/>
          </w:pPr>
          <w:r>
            <w:rPr>
              <w:lang w:bidi="es-ES"/>
            </w:rPr>
            <w:t>Nombre del destinatario</w:t>
          </w:r>
        </w:p>
      </w:sdtContent>
    </w:sdt>
    <w:sdt>
      <w:sdtPr>
        <w:alias w:val="Título:"/>
        <w:tag w:val="Título:"/>
        <w:id w:val="-430813493"/>
        <w:placeholder>
          <w:docPart w:val="638D1088D416458F8B5DC135548E9C3A"/>
        </w:placeholder>
        <w:temporary/>
        <w:showingPlcHdr/>
        <w15:appearance w15:val="hidden"/>
      </w:sdtPr>
      <w:sdtEndPr/>
      <w:sdtContent>
        <w:p w:rsidR="0076387D" w:rsidRDefault="0076387D" w:rsidP="0076387D">
          <w:pPr>
            <w:pStyle w:val="Direccin"/>
          </w:pPr>
          <w:r>
            <w:rPr>
              <w:lang w:bidi="es-ES"/>
            </w:rPr>
            <w:t>Título</w:t>
          </w:r>
        </w:p>
      </w:sdtContent>
    </w:sdt>
    <w:p w:rsidR="0076387D" w:rsidRDefault="00FB52E3" w:rsidP="0076387D">
      <w:pPr>
        <w:pStyle w:val="Direccin"/>
      </w:pPr>
      <w:sdt>
        <w:sdtPr>
          <w:alias w:val="Compañía:"/>
          <w:tag w:val="Compañía:"/>
          <w:id w:val="-1905982025"/>
          <w:placeholder>
            <w:docPart w:val="1CE82E292C2945AFA249754D4820C822"/>
          </w:placeholder>
          <w:temporary/>
          <w:showingPlcHdr/>
          <w15:appearance w15:val="hidden"/>
        </w:sdtPr>
        <w:sdtEndPr/>
        <w:sdtContent>
          <w:r w:rsidR="0076387D">
            <w:rPr>
              <w:lang w:bidi="es-ES"/>
            </w:rPr>
            <w:t>Compañía</w:t>
          </w:r>
        </w:sdtContent>
      </w:sdt>
    </w:p>
    <w:p w:rsidR="00965D17" w:rsidRDefault="00FB52E3" w:rsidP="0076387D">
      <w:pPr>
        <w:pStyle w:val="Direccin"/>
      </w:pPr>
      <w:sdt>
        <w:sdtPr>
          <w:alias w:val="Dirección, ciudad, código postal:"/>
          <w:tag w:val="Dirección, ciudad, código postal:"/>
          <w:id w:val="1366563885"/>
          <w:placeholder>
            <w:docPart w:val="029169AF3ACE4463BFC8FD72961A51F1"/>
          </w:placeholder>
          <w:temporary/>
          <w:showingPlcHdr/>
          <w15:appearance w15:val="hidden"/>
        </w:sdtPr>
        <w:sdtEndPr/>
        <w:sdtContent>
          <w:r w:rsidR="00965D17">
            <w:rPr>
              <w:lang w:bidi="es-ES"/>
            </w:rPr>
            <w:t>Dirección</w:t>
          </w:r>
          <w:r w:rsidR="00965D17">
            <w:rPr>
              <w:lang w:bidi="es-ES"/>
            </w:rPr>
            <w:br/>
            <w:t>Ciudad, código postal</w:t>
          </w:r>
        </w:sdtContent>
      </w:sdt>
    </w:p>
    <w:p w:rsidR="00965D17" w:rsidRDefault="00965D17" w:rsidP="00965D17">
      <w:pPr>
        <w:pStyle w:val="Saludo"/>
      </w:pPr>
      <w:r>
        <w:rPr>
          <w:lang w:bidi="es-ES"/>
        </w:rPr>
        <w:t xml:space="preserve">Estimado </w:t>
      </w:r>
      <w:sdt>
        <w:sdtPr>
          <w:alias w:val="Nombre del destinatario:"/>
          <w:tag w:val="Nombre del destinatario:"/>
          <w:id w:val="1710682847"/>
          <w:placeholder>
            <w:docPart w:val="A4034F6D0BC041D891EE3D7F7DA1DA59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>
            <w:rPr>
              <w:lang w:bidi="es-ES"/>
            </w:rPr>
            <w:t>Nombre del destinatario</w:t>
          </w:r>
        </w:sdtContent>
      </w:sdt>
      <w:r>
        <w:rPr>
          <w:lang w:bidi="es-ES"/>
        </w:rPr>
        <w:t>:</w:t>
      </w:r>
    </w:p>
    <w:sdt>
      <w:sdtPr>
        <w:alias w:val="Cuerpo del mensaje:"/>
        <w:tag w:val="Cuerpo del mensaje:"/>
        <w:id w:val="-1366517234"/>
        <w:placeholder>
          <w:docPart w:val="048296586E2C4F9D91855ABC01A9B84A"/>
        </w:placeholder>
        <w:temporary/>
        <w:showingPlcHdr/>
        <w15:appearance w15:val="hidden"/>
      </w:sdtPr>
      <w:sdtEndPr/>
      <w:sdtContent>
        <w:p w:rsidR="00965D17" w:rsidRDefault="00965D17" w:rsidP="00965D17">
          <w:r>
            <w:rPr>
              <w:lang w:bidi="es-ES"/>
            </w:rPr>
            <w:t>Para empezar ahora mismo, haga clic en el texto de cualquier marcador de posición (como este) y empiece a escribir para reemplazarlo por el suyo.</w:t>
          </w:r>
        </w:p>
        <w:p w:rsidR="00965D17" w:rsidRDefault="00965D17" w:rsidP="00965D17">
          <w:r>
            <w:rPr>
              <w:lang w:bidi="es-ES"/>
            </w:rPr>
            <w:t xml:space="preserve">¿Desea insertar una imagen de sus archivos o agregar una forma, un cuadro de texto o una tabla? Eso es. En la pestaña Insertar de la cinta de opciones, haga clic en la opción que necesite. </w:t>
          </w:r>
        </w:p>
        <w:p w:rsidR="00965D17" w:rsidRDefault="00965D17" w:rsidP="00965D17">
          <w:r>
            <w:rPr>
              <w:lang w:bidi="es-ES"/>
            </w:rPr>
            <w:t>En esa misma pestaña encontrará otras herramientas aún más fáciles de usar, con las que, por ejemplo, podrá agregar hipervínculos, insertar comentarios o establecer una numeración de páginas automática.</w:t>
          </w:r>
        </w:p>
      </w:sdtContent>
    </w:sdt>
    <w:p w:rsidR="00965D17" w:rsidRDefault="00FB52E3" w:rsidP="00965D17">
      <w:pPr>
        <w:pStyle w:val="Cierre"/>
      </w:pPr>
      <w:sdt>
        <w:sdtPr>
          <w:alias w:val="Atentamente:"/>
          <w:tag w:val="Atentamente:"/>
          <w:id w:val="-1406294513"/>
          <w:placeholder>
            <w:docPart w:val="C4B44DE097A84637BB364FB6270DA760"/>
          </w:placeholder>
          <w:temporary/>
          <w:showingPlcHdr/>
          <w15:appearance w15:val="hidden"/>
        </w:sdtPr>
        <w:sdtEndPr/>
        <w:sdtContent>
          <w:r w:rsidR="000D5AB1">
            <w:rPr>
              <w:lang w:bidi="es-ES"/>
            </w:rPr>
            <w:t>Atentamente</w:t>
          </w:r>
        </w:sdtContent>
      </w:sdt>
      <w:r w:rsidR="00965D17">
        <w:rPr>
          <w:lang w:bidi="es-ES"/>
        </w:rPr>
        <w:t>,</w:t>
      </w:r>
    </w:p>
    <w:sdt>
      <w:sdtPr>
        <w:alias w:val="Su nombre:"/>
        <w:tag w:val="Su nombre:"/>
        <w:id w:val="-80522426"/>
        <w:placeholder>
          <w:docPart w:val="C9A9AC0E10A648E1A6E5E6627590ED1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C93BF1" w:rsidP="00302A2C">
          <w:pPr>
            <w:pStyle w:val="Firma"/>
          </w:pPr>
          <w:r>
            <w:t>Rec Humanos</w:t>
          </w:r>
        </w:p>
      </w:sdtContent>
    </w:sdt>
    <w:sectPr w:rsidR="00302A2C" w:rsidRPr="00302A2C" w:rsidSect="00673C35">
      <w:footerReference w:type="default" r:id="rId7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2E3" w:rsidRDefault="00FB52E3">
      <w:pPr>
        <w:spacing w:after="0"/>
      </w:pPr>
      <w:r>
        <w:separator/>
      </w:r>
    </w:p>
  </w:endnote>
  <w:endnote w:type="continuationSeparator" w:id="0">
    <w:p w:rsidR="00FB52E3" w:rsidRDefault="00FB52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286F73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2E3" w:rsidRDefault="00FB52E3">
      <w:pPr>
        <w:spacing w:after="0"/>
      </w:pPr>
      <w:r>
        <w:separator/>
      </w:r>
    </w:p>
  </w:footnote>
  <w:footnote w:type="continuationSeparator" w:id="0">
    <w:p w:rsidR="00FB52E3" w:rsidRDefault="00FB52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F1"/>
    <w:rsid w:val="000D5AB1"/>
    <w:rsid w:val="0017482F"/>
    <w:rsid w:val="002045EB"/>
    <w:rsid w:val="00286F73"/>
    <w:rsid w:val="00293B83"/>
    <w:rsid w:val="00302A2C"/>
    <w:rsid w:val="00381669"/>
    <w:rsid w:val="0052105A"/>
    <w:rsid w:val="00673C35"/>
    <w:rsid w:val="006A3CE7"/>
    <w:rsid w:val="0076387D"/>
    <w:rsid w:val="008F15C5"/>
    <w:rsid w:val="00965D17"/>
    <w:rsid w:val="00971D8B"/>
    <w:rsid w:val="00A27383"/>
    <w:rsid w:val="00A736B0"/>
    <w:rsid w:val="00A94CDE"/>
    <w:rsid w:val="00C83E3C"/>
    <w:rsid w:val="00C93BF1"/>
    <w:rsid w:val="00D02A74"/>
    <w:rsid w:val="00D905F1"/>
    <w:rsid w:val="00DF56DD"/>
    <w:rsid w:val="00F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218281-924A-4C89-8810-8D13C4E8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s-E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Ttulo1">
    <w:name w:val="heading 1"/>
    <w:basedOn w:val="Normal"/>
    <w:link w:val="Ttulo1C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PuestoCar">
    <w:name w:val="Puesto Car"/>
    <w:basedOn w:val="Fuentedeprrafopredeter"/>
    <w:link w:val="Puest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Fecha">
    <w:name w:val="Date"/>
    <w:basedOn w:val="Normal"/>
    <w:next w:val="Direccin"/>
    <w:link w:val="FechaC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2"/>
    <w:rsid w:val="00673C35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next w:val="Saludo"/>
    <w:uiPriority w:val="3"/>
    <w:qFormat/>
    <w:rsid w:val="00965D17"/>
    <w:pPr>
      <w:spacing w:line="336" w:lineRule="auto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5AB1"/>
    <w:rPr>
      <w:rFonts w:eastAsiaTheme="minorEastAsia"/>
      <w:color w:val="2A7B88" w:themeColor="accent1" w:themeShade="BF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ierre">
    <w:name w:val="Closing"/>
    <w:basedOn w:val="Normal"/>
    <w:next w:val="Firma"/>
    <w:link w:val="CierreC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"/>
    <w:next w:val="Normal"/>
    <w:link w:val="FirmaC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0D5AB1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DF56DD"/>
    <w:rPr>
      <w:color w:val="3A3836" w:themeColor="background2" w:themeShade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F56DD"/>
    <w:rPr>
      <w:i/>
      <w:iCs/>
      <w:color w:val="2A7B88" w:themeColor="accent1" w:themeShade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xtodebloque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F56DD"/>
    <w:rPr>
      <w:szCs w:val="16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F56DD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736B0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F56DD"/>
    <w:rPr>
      <w:rFonts w:ascii="Segoe UI" w:hAnsi="Segoe UI" w:cs="Segoe UI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6B0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36B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36B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3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36B0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736B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36B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36B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736B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c%20Humanos\AppData\Roaming\Microsoft\Plantillas\Carta%20de%20presentaci&#243;n%20(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BC9BA0ED254DCE835D92D30BC19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5C55-0F8A-4029-9D86-D0FAB72E5A4A}"/>
      </w:docPartPr>
      <w:docPartBody>
        <w:p w:rsidR="001B7A3B" w:rsidRDefault="00635D9A">
          <w:pPr>
            <w:pStyle w:val="95BC9BA0ED254DCE835D92D30BC19090"/>
          </w:pPr>
          <w:r>
            <w:rPr>
              <w:lang w:bidi="es-ES"/>
            </w:rPr>
            <w:t>Dirección, ciudad, código postal</w:t>
          </w:r>
        </w:p>
      </w:docPartBody>
    </w:docPart>
    <w:docPart>
      <w:docPartPr>
        <w:name w:val="D03E60B41E274F76B28DC601B43F1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0FCE1-EB2F-463E-86EA-4C66B33D967F}"/>
      </w:docPartPr>
      <w:docPartBody>
        <w:p w:rsidR="001B7A3B" w:rsidRDefault="00635D9A">
          <w:pPr>
            <w:pStyle w:val="D03E60B41E274F76B28DC601B43F1C66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D3F1AD4EACEF49AD931E1ABB0B0A5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56522-D5BC-479F-8C5C-64EB39AED070}"/>
      </w:docPartPr>
      <w:docPartBody>
        <w:p w:rsidR="001B7A3B" w:rsidRDefault="00635D9A">
          <w:pPr>
            <w:pStyle w:val="D3F1AD4EACEF49AD931E1ABB0B0A54AC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D4B5363D626F42D7BDF32DFF4F94C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6D71E-3BFD-4796-B68F-8CCD9A9AEDA9}"/>
      </w:docPartPr>
      <w:docPartBody>
        <w:p w:rsidR="001B7A3B" w:rsidRDefault="00635D9A">
          <w:pPr>
            <w:pStyle w:val="D4B5363D626F42D7BDF32DFF4F94C3FE"/>
          </w:pPr>
          <w:r>
            <w:rPr>
              <w:lang w:bidi="es-ES"/>
            </w:rPr>
            <w:t>Fecha</w:t>
          </w:r>
        </w:p>
      </w:docPartBody>
    </w:docPart>
    <w:docPart>
      <w:docPartPr>
        <w:name w:val="ABC1DB2975C04477A838CB719B240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368B4-50CF-4159-89F5-DCF31A583655}"/>
      </w:docPartPr>
      <w:docPartBody>
        <w:p w:rsidR="001B7A3B" w:rsidRDefault="00635D9A">
          <w:pPr>
            <w:pStyle w:val="ABC1DB2975C04477A838CB719B2409A8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638D1088D416458F8B5DC135548E9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92BCF-5941-4367-A604-98A70C4F2185}"/>
      </w:docPartPr>
      <w:docPartBody>
        <w:p w:rsidR="001B7A3B" w:rsidRDefault="00635D9A">
          <w:pPr>
            <w:pStyle w:val="638D1088D416458F8B5DC135548E9C3A"/>
          </w:pPr>
          <w:r>
            <w:rPr>
              <w:lang w:bidi="es-ES"/>
            </w:rPr>
            <w:t>Título</w:t>
          </w:r>
        </w:p>
      </w:docPartBody>
    </w:docPart>
    <w:docPart>
      <w:docPartPr>
        <w:name w:val="1CE82E292C2945AFA249754D4820C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75B2-EA74-4CDD-B803-DE5F8E9A9A3B}"/>
      </w:docPartPr>
      <w:docPartBody>
        <w:p w:rsidR="001B7A3B" w:rsidRDefault="00635D9A">
          <w:pPr>
            <w:pStyle w:val="1CE82E292C2945AFA249754D4820C822"/>
          </w:pPr>
          <w:r>
            <w:rPr>
              <w:lang w:bidi="es-ES"/>
            </w:rPr>
            <w:t>Compañía</w:t>
          </w:r>
        </w:p>
      </w:docPartBody>
    </w:docPart>
    <w:docPart>
      <w:docPartPr>
        <w:name w:val="029169AF3ACE4463BFC8FD72961A5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C7661-7394-48CE-AA7A-72646A6E16D5}"/>
      </w:docPartPr>
      <w:docPartBody>
        <w:p w:rsidR="001B7A3B" w:rsidRDefault="00635D9A">
          <w:pPr>
            <w:pStyle w:val="029169AF3ACE4463BFC8FD72961A51F1"/>
          </w:pPr>
          <w:r>
            <w:rPr>
              <w:lang w:bidi="es-ES"/>
            </w:rPr>
            <w:t>Dirección</w:t>
          </w:r>
          <w:r>
            <w:rPr>
              <w:lang w:bidi="es-ES"/>
            </w:rPr>
            <w:br/>
            <w:t>Ciudad, código postal</w:t>
          </w:r>
        </w:p>
      </w:docPartBody>
    </w:docPart>
    <w:docPart>
      <w:docPartPr>
        <w:name w:val="A4034F6D0BC041D891EE3D7F7DA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A552B-3154-47C2-9467-87C145F71521}"/>
      </w:docPartPr>
      <w:docPartBody>
        <w:p w:rsidR="001B7A3B" w:rsidRDefault="00635D9A">
          <w:pPr>
            <w:pStyle w:val="A4034F6D0BC041D891EE3D7F7DA1DA59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048296586E2C4F9D91855ABC01A9B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2F4FC-CE71-4D12-BB6E-01FBC8C817C4}"/>
      </w:docPartPr>
      <w:docPartBody>
        <w:p w:rsidR="000B22BB" w:rsidRDefault="00635D9A" w:rsidP="00965D17">
          <w:r>
            <w:rPr>
              <w:lang w:bidi="es-ES"/>
            </w:rPr>
            <w:t>Para empezar ahora mismo, haga clic en el texto de cualquier marcador de posición (como este) y empiece a escribir para reemplazarlo por el suyo.</w:t>
          </w:r>
        </w:p>
        <w:p w:rsidR="000B22BB" w:rsidRDefault="00635D9A" w:rsidP="00965D17">
          <w:r>
            <w:rPr>
              <w:lang w:bidi="es-ES"/>
            </w:rPr>
            <w:t xml:space="preserve">¿Desea insertar una imagen de sus archivos o agregar una forma, un cuadro de texto o una tabla? Eso es. En la pestaña Insertar de la cinta de opciones, haga clic en la opción que necesite. </w:t>
          </w:r>
        </w:p>
        <w:p w:rsidR="001B7A3B" w:rsidRDefault="00635D9A">
          <w:pPr>
            <w:pStyle w:val="048296586E2C4F9D91855ABC01A9B84A"/>
          </w:pPr>
          <w:r>
            <w:rPr>
              <w:lang w:bidi="es-ES"/>
            </w:rPr>
            <w:t>En esa misma pestaña encontrará otras herramientas aún más fáciles de usar, con las que, por ejemplo, podrá agregar hipervínculos, insertar comentarios o establecer una numeración de páginas automática.</w:t>
          </w:r>
        </w:p>
      </w:docPartBody>
    </w:docPart>
    <w:docPart>
      <w:docPartPr>
        <w:name w:val="C4B44DE097A84637BB364FB6270DA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E4CB-6220-4BBF-ACCA-0A53CF000F4B}"/>
      </w:docPartPr>
      <w:docPartBody>
        <w:p w:rsidR="001B7A3B" w:rsidRDefault="00635D9A">
          <w:pPr>
            <w:pStyle w:val="C4B44DE097A84637BB364FB6270DA760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C9A9AC0E10A648E1A6E5E6627590E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99250-D8CE-45EE-8F57-0D1F97FBD6F6}"/>
      </w:docPartPr>
      <w:docPartBody>
        <w:p w:rsidR="001B7A3B" w:rsidRDefault="00635D9A">
          <w:pPr>
            <w:pStyle w:val="C9A9AC0E10A648E1A6E5E6627590ED16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9A"/>
    <w:rsid w:val="001B7A3B"/>
    <w:rsid w:val="00380D7F"/>
    <w:rsid w:val="0063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41E593D62F41F1BA5CAA838371DFF8">
    <w:name w:val="C741E593D62F41F1BA5CAA838371DFF8"/>
  </w:style>
  <w:style w:type="paragraph" w:customStyle="1" w:styleId="95BC9BA0ED254DCE835D92D30BC19090">
    <w:name w:val="95BC9BA0ED254DCE835D92D30BC19090"/>
  </w:style>
  <w:style w:type="paragraph" w:customStyle="1" w:styleId="D03E60B41E274F76B28DC601B43F1C66">
    <w:name w:val="D03E60B41E274F76B28DC601B43F1C66"/>
  </w:style>
  <w:style w:type="paragraph" w:customStyle="1" w:styleId="D3F1AD4EACEF49AD931E1ABB0B0A54AC">
    <w:name w:val="D3F1AD4EACEF49AD931E1ABB0B0A54AC"/>
  </w:style>
  <w:style w:type="paragraph" w:customStyle="1" w:styleId="D4B5363D626F42D7BDF32DFF4F94C3FE">
    <w:name w:val="D4B5363D626F42D7BDF32DFF4F94C3FE"/>
  </w:style>
  <w:style w:type="paragraph" w:customStyle="1" w:styleId="ABC1DB2975C04477A838CB719B2409A8">
    <w:name w:val="ABC1DB2975C04477A838CB719B2409A8"/>
  </w:style>
  <w:style w:type="paragraph" w:customStyle="1" w:styleId="638D1088D416458F8B5DC135548E9C3A">
    <w:name w:val="638D1088D416458F8B5DC135548E9C3A"/>
  </w:style>
  <w:style w:type="paragraph" w:customStyle="1" w:styleId="1CE82E292C2945AFA249754D4820C822">
    <w:name w:val="1CE82E292C2945AFA249754D4820C822"/>
  </w:style>
  <w:style w:type="paragraph" w:customStyle="1" w:styleId="029169AF3ACE4463BFC8FD72961A51F1">
    <w:name w:val="029169AF3ACE4463BFC8FD72961A51F1"/>
  </w:style>
  <w:style w:type="paragraph" w:customStyle="1" w:styleId="A4034F6D0BC041D891EE3D7F7DA1DA59">
    <w:name w:val="A4034F6D0BC041D891EE3D7F7DA1DA59"/>
  </w:style>
  <w:style w:type="paragraph" w:customStyle="1" w:styleId="048296586E2C4F9D91855ABC01A9B84A">
    <w:name w:val="048296586E2C4F9D91855ABC01A9B84A"/>
  </w:style>
  <w:style w:type="paragraph" w:customStyle="1" w:styleId="C4B44DE097A84637BB364FB6270DA760">
    <w:name w:val="C4B44DE097A84637BB364FB6270DA760"/>
  </w:style>
  <w:style w:type="paragraph" w:customStyle="1" w:styleId="C9A9AC0E10A648E1A6E5E6627590ED16">
    <w:name w:val="C9A9AC0E10A648E1A6E5E6627590ED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(azul).dotx</Template>
  <TotalTime>2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Rec Humanos</dc:creator>
  <cp:keywords/>
  <dc:description/>
  <cp:lastModifiedBy>Jesus David Gil Berdugo</cp:lastModifiedBy>
  <cp:revision>2</cp:revision>
  <dcterms:created xsi:type="dcterms:W3CDTF">2019-08-26T15:10:00Z</dcterms:created>
  <dcterms:modified xsi:type="dcterms:W3CDTF">2019-10-01T20:32:00Z</dcterms:modified>
</cp:coreProperties>
</file>